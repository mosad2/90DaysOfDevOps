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E8F2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Task: What is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command to</w:t>
      </w:r>
    </w:p>
    <w:p w14:paraId="49693905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view what's written in a file.</w:t>
      </w:r>
    </w:p>
    <w:p w14:paraId="64BD5BFE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view the contents of a file in Linux, you can use the cat command. 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stands for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concatenate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and is used to display the contents of one or more files to the standard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</w:t>
      </w:r>
      <w:proofErr w:type="gramEnd"/>
    </w:p>
    <w:p w14:paraId="4F7EFDAF" w14:textId="77777777" w:rsidR="00000000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B771382" wp14:editId="3234365F">
            <wp:extent cx="4419600" cy="18573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6F751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To change the access permissions of files.</w:t>
      </w:r>
    </w:p>
    <w:p w14:paraId="32DAC8FA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change the access permissions of files in Linux, you can use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chmod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chmod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stands for "change mode" and is used to modify the read, write, and execute permissions of a file or directory.</w:t>
      </w:r>
    </w:p>
    <w:p w14:paraId="0E5CDD8A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command sets the permission of the sample.txt 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rwxr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-x. The first digit (6) specifies the permission for the owner, the second digit (6) specifies the permission for the group, and the third digit (6) specifies the permission for others.</w:t>
      </w:r>
    </w:p>
    <w:p w14:paraId="1BABABE3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1816B3AE" wp14:editId="39F7D388">
            <wp:extent cx="4810125" cy="1371600"/>
            <wp:effectExtent l="0" t="0" r="9525" b="0"/>
            <wp:docPr id="2" name="Picture 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D226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To check which commands you have run till now.</w:t>
      </w:r>
    </w:p>
    <w:p w14:paraId="75A3B57F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check the command history in Ubuntu, you can use the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command.</w:t>
      </w:r>
    </w:p>
    <w:p w14:paraId="2476C419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display a list of commands that you have run previously in the terminal session, along with their command numbers.</w:t>
      </w:r>
    </w:p>
    <w:p w14:paraId="7B4DA967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737AE085" wp14:editId="4C043F88">
            <wp:extent cx="5943600" cy="2171700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To remove a directory/ Folder.</w:t>
      </w:r>
    </w:p>
    <w:p w14:paraId="6D68C8B4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remove a directory (folder) in Ubuntu, you can use the "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rmdir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or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command. </w:t>
      </w:r>
    </w:p>
    <w:p w14:paraId="67E89DFF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example, if you want to remove a directory called "test" that is located in your home directory, you can use the following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</w:t>
      </w:r>
      <w:proofErr w:type="gramEnd"/>
    </w:p>
    <w:p w14:paraId="62021C2C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you are in the parent directory, you can use the "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rmdir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command to remove the directory. This command will only work if the directory is empty.</w:t>
      </w:r>
    </w:p>
    <w:p w14:paraId="05FFAA57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directory contains files or sub directories, you can use the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command with the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(recursive) option to remove the directory and its contents, can use the following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</w:t>
      </w:r>
      <w:proofErr w:type="gramEnd"/>
    </w:p>
    <w:p w14:paraId="3C3683BA" w14:textId="77777777" w:rsidR="00000000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5A062FED" wp14:editId="3A698A0A">
            <wp:extent cx="5800725" cy="2533650"/>
            <wp:effectExtent l="0" t="0" r="952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To create a fruits.txt file and to view the content.</w:t>
      </w:r>
    </w:p>
    <w:p w14:paraId="12685249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touch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command to create a new file called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fruits.txt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or we can use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fruits.txt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directly.</w:t>
      </w:r>
    </w:p>
    <w:p w14:paraId="47297A95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view the contents of the file, you can use the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command.</w:t>
      </w:r>
    </w:p>
    <w:p w14:paraId="1D508B96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7DE16D88" wp14:editId="4C33FAAF">
            <wp:extent cx="4181475" cy="1504950"/>
            <wp:effectExtent l="0" t="0" r="9525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 xml:space="preserve">10. Add content in Colors.txt (One in each line) - Red, White,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Black .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607AAB9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add the content into a file called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Colors.txt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with each color on its own line, you can use a text editor or the command line.</w:t>
      </w:r>
    </w:p>
    <w:p w14:paraId="5F2D3BA5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create a new file called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Colors.txt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and add the listed colors on separate lines within the file. To view the contents of the file we can use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5560ADF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0124E438" wp14:editId="7F53E73F">
            <wp:extent cx="5943600" cy="134302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To find the difference between fruits.txt and Colors.txt file.</w:t>
      </w:r>
    </w:p>
    <w:p w14:paraId="30EBF65D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find the difference between the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fruits.txt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and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Colors.txt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files, you can use 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in the terminal,</w:t>
      </w:r>
    </w:p>
    <w:p w14:paraId="67571018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0DB50DA" wp14:editId="08B98F0B">
            <wp:extent cx="5943600" cy="1543050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5F69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85E7D5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1BA20F" w14:textId="77777777" w:rsidR="00000000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your time &lt;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224DE76" w14:textId="77777777" w:rsidR="00FD058E" w:rsidRDefault="00FD058E"/>
    <w:sectPr w:rsidR="00FD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02DF"/>
    <w:multiLevelType w:val="multilevel"/>
    <w:tmpl w:val="8C46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62841"/>
    <w:multiLevelType w:val="multilevel"/>
    <w:tmpl w:val="24C0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207690">
    <w:abstractNumId w:val="1"/>
  </w:num>
  <w:num w:numId="2" w16cid:durableId="290483555">
    <w:abstractNumId w:val="0"/>
  </w:num>
  <w:num w:numId="3" w16cid:durableId="10920433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D4"/>
    <w:rsid w:val="008364D4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81EB1"/>
  <w15:chartTrackingRefBased/>
  <w15:docId w15:val="{A7E18048-4121-42FF-BE31-EB8455D4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rticle-editor-contentparagraph">
    <w:name w:val="article-editor-content__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Mosad Rashad Ahmed</dc:creator>
  <cp:keywords/>
  <dc:description/>
  <cp:lastModifiedBy>Mosad Rashad Ahmed</cp:lastModifiedBy>
  <cp:revision>2</cp:revision>
  <dcterms:created xsi:type="dcterms:W3CDTF">2023-09-02T20:53:00Z</dcterms:created>
  <dcterms:modified xsi:type="dcterms:W3CDTF">2023-09-02T20:53:00Z</dcterms:modified>
</cp:coreProperties>
</file>